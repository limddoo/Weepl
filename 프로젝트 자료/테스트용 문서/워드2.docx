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B" w:rsidRDefault="002764DB">
      <w:bookmarkStart w:id="0" w:name="_GoBack"/>
      <w:bookmarkEnd w:id="0"/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Document.hwdt</Template>
  <Application>Hancom Office Word</Application>
  <DocSecurity>0</DocSecurity>
  <ScaleCrop>false</ScaleCrop>
  <Company/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BIG603-03</dc:creator>
  <dcterms:created xsi:type="dcterms:W3CDTF">2023-06-28T00:26:33Z</dcterms:created>
</cp:coreProperties>
</file>